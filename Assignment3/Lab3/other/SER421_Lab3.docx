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B945F" w14:textId="2FC58F0E" w:rsidR="00081D88" w:rsidRDefault="00A2418C" w:rsidP="00081D88">
      <w:pPr>
        <w:pStyle w:val="T1"/>
        <w:pBdr>
          <w:top w:val="none" w:sz="0" w:space="0" w:color="auto"/>
          <w:left w:val="none" w:sz="0" w:space="0" w:color="auto"/>
          <w:bottom w:val="none" w:sz="0" w:space="0" w:color="auto"/>
          <w:right w:val="none" w:sz="0" w:space="0" w:color="auto"/>
        </w:pBdr>
        <w:jc w:val="left"/>
      </w:pPr>
      <w:r>
        <w:t xml:space="preserve">SER421 </w:t>
      </w:r>
      <w:r w:rsidR="003462D5">
        <w:t>Fall</w:t>
      </w:r>
      <w:r>
        <w:t xml:space="preserve"> 2015</w:t>
      </w:r>
      <w:r w:rsidR="003462D5">
        <w:t xml:space="preserve"> </w:t>
      </w:r>
      <w:r w:rsidR="003462D5">
        <w:tab/>
      </w:r>
      <w:r w:rsidR="003462D5">
        <w:tab/>
      </w:r>
      <w:r w:rsidR="003462D5">
        <w:tab/>
      </w:r>
      <w:r w:rsidR="003462D5">
        <w:tab/>
      </w:r>
      <w:r w:rsidR="003462D5">
        <w:tab/>
      </w:r>
      <w:r w:rsidR="003462D5">
        <w:tab/>
      </w:r>
      <w:r w:rsidR="003462D5">
        <w:tab/>
        <w:t>Lab3: HTML5 and DOM E</w:t>
      </w:r>
      <w:r w:rsidR="00273144">
        <w:t>vents</w:t>
      </w:r>
      <w:r w:rsidR="00273144">
        <w:br/>
        <w:t>Assigned 9/25/15, due 10/6</w:t>
      </w:r>
      <w:bookmarkStart w:id="0" w:name="_GoBack"/>
      <w:bookmarkEnd w:id="0"/>
      <w:r w:rsidR="00E74EB4">
        <w:t>/22</w:t>
      </w:r>
      <w:r>
        <w:t>/15</w:t>
      </w:r>
      <w:r w:rsidR="00081D88">
        <w:t xml:space="preserve"> at 11:59pm via online submission to Blackboard</w:t>
      </w:r>
    </w:p>
    <w:p w14:paraId="38E7C3E0" w14:textId="77777777" w:rsidR="00081D88" w:rsidRDefault="00081D88" w:rsidP="00081D88">
      <w:pPr>
        <w:spacing w:before="0" w:line="240" w:lineRule="auto"/>
      </w:pPr>
    </w:p>
    <w:p w14:paraId="2E5232AB" w14:textId="77777777" w:rsidR="00081D88" w:rsidRDefault="00081D88" w:rsidP="00081D88">
      <w:pPr>
        <w:spacing w:before="0" w:line="240" w:lineRule="auto"/>
        <w:rPr>
          <w:b/>
        </w:rPr>
      </w:pPr>
      <w:r>
        <w:rPr>
          <w:b/>
          <w:u w:val="single"/>
        </w:rPr>
        <w:t>Objectives:</w:t>
      </w:r>
    </w:p>
    <w:p w14:paraId="226E9474" w14:textId="77777777" w:rsidR="00081D88" w:rsidRDefault="009529F8" w:rsidP="000E393B">
      <w:pPr>
        <w:numPr>
          <w:ilvl w:val="0"/>
          <w:numId w:val="5"/>
        </w:numPr>
        <w:spacing w:before="0" w:line="240" w:lineRule="auto"/>
        <w:ind w:left="360"/>
        <w:rPr>
          <w:sz w:val="22"/>
        </w:rPr>
      </w:pPr>
      <w:r>
        <w:rPr>
          <w:sz w:val="22"/>
        </w:rPr>
        <w:t>Continued competency building in</w:t>
      </w:r>
      <w:r w:rsidR="00081D88">
        <w:rPr>
          <w:sz w:val="22"/>
        </w:rPr>
        <w:t xml:space="preserve"> proficiency </w:t>
      </w:r>
      <w:r>
        <w:rPr>
          <w:sz w:val="22"/>
        </w:rPr>
        <w:t>of</w:t>
      </w:r>
      <w:r w:rsidR="00081D88">
        <w:rPr>
          <w:sz w:val="22"/>
        </w:rPr>
        <w:t xml:space="preserve"> cons</w:t>
      </w:r>
      <w:r>
        <w:rPr>
          <w:sz w:val="22"/>
        </w:rPr>
        <w:t xml:space="preserve">tructing </w:t>
      </w:r>
      <w:r w:rsidR="00A2418C">
        <w:rPr>
          <w:sz w:val="22"/>
        </w:rPr>
        <w:t>self-contained (single-page) HTML</w:t>
      </w:r>
      <w:r>
        <w:rPr>
          <w:sz w:val="22"/>
        </w:rPr>
        <w:t>5</w:t>
      </w:r>
      <w:r w:rsidR="00A2418C">
        <w:rPr>
          <w:sz w:val="22"/>
        </w:rPr>
        <w:t>/</w:t>
      </w:r>
      <w:r w:rsidR="00081D88">
        <w:rPr>
          <w:sz w:val="22"/>
        </w:rPr>
        <w:t>Javascript application</w:t>
      </w:r>
      <w:r>
        <w:rPr>
          <w:sz w:val="22"/>
        </w:rPr>
        <w:t>s</w:t>
      </w:r>
      <w:r w:rsidR="00A2418C">
        <w:rPr>
          <w:sz w:val="22"/>
        </w:rPr>
        <w:t xml:space="preserve"> (SPA) using HTML DOM manipulation</w:t>
      </w:r>
      <w:r>
        <w:rPr>
          <w:sz w:val="22"/>
        </w:rPr>
        <w:t>.</w:t>
      </w:r>
    </w:p>
    <w:p w14:paraId="0741E0D0" w14:textId="77777777" w:rsidR="009529F8" w:rsidRDefault="009529F8" w:rsidP="000E393B">
      <w:pPr>
        <w:numPr>
          <w:ilvl w:val="0"/>
          <w:numId w:val="5"/>
        </w:numPr>
        <w:spacing w:before="0" w:line="240" w:lineRule="auto"/>
        <w:ind w:left="360"/>
        <w:rPr>
          <w:sz w:val="22"/>
        </w:rPr>
      </w:pPr>
      <w:r>
        <w:rPr>
          <w:sz w:val="22"/>
        </w:rPr>
        <w:t>Gain competency in managing application state.</w:t>
      </w:r>
    </w:p>
    <w:p w14:paraId="055A47A9" w14:textId="77777777" w:rsidR="009529F8" w:rsidRDefault="009529F8" w:rsidP="000E393B">
      <w:pPr>
        <w:numPr>
          <w:ilvl w:val="0"/>
          <w:numId w:val="5"/>
        </w:numPr>
        <w:spacing w:before="0" w:line="240" w:lineRule="auto"/>
        <w:ind w:left="360"/>
        <w:rPr>
          <w:sz w:val="22"/>
        </w:rPr>
      </w:pPr>
      <w:r>
        <w:rPr>
          <w:sz w:val="22"/>
        </w:rPr>
        <w:t>Gain familiarity with new HTML5 features</w:t>
      </w:r>
    </w:p>
    <w:p w14:paraId="737BC56E" w14:textId="77777777" w:rsidR="009529F8" w:rsidRPr="00133B02" w:rsidRDefault="009529F8" w:rsidP="000E393B">
      <w:pPr>
        <w:numPr>
          <w:ilvl w:val="0"/>
          <w:numId w:val="5"/>
        </w:numPr>
        <w:spacing w:before="0" w:line="240" w:lineRule="auto"/>
        <w:ind w:left="360"/>
        <w:rPr>
          <w:sz w:val="22"/>
        </w:rPr>
      </w:pPr>
      <w:r>
        <w:rPr>
          <w:sz w:val="22"/>
        </w:rPr>
        <w:t>Understand the impact of DOM loading events</w:t>
      </w:r>
    </w:p>
    <w:p w14:paraId="42B2416E" w14:textId="77777777" w:rsidR="00B65BF8" w:rsidRDefault="00B65BF8" w:rsidP="00B65BF8">
      <w:pPr>
        <w:spacing w:before="0" w:line="240" w:lineRule="auto"/>
        <w:ind w:left="360"/>
        <w:rPr>
          <w:i/>
          <w:sz w:val="22"/>
          <w:szCs w:val="15"/>
        </w:rPr>
      </w:pPr>
    </w:p>
    <w:p w14:paraId="0C8B3FCB" w14:textId="3E8F92C0" w:rsidR="00B65BF8" w:rsidRPr="00B65BF8" w:rsidRDefault="00B65BF8" w:rsidP="00273144">
      <w:pPr>
        <w:spacing w:before="0" w:line="240" w:lineRule="auto"/>
        <w:rPr>
          <w:b/>
          <w:i/>
          <w:sz w:val="22"/>
          <w:szCs w:val="15"/>
        </w:rPr>
      </w:pPr>
      <w:r w:rsidRPr="00B65BF8">
        <w:rPr>
          <w:b/>
          <w:i/>
          <w:sz w:val="22"/>
          <w:szCs w:val="15"/>
        </w:rPr>
        <w:t>This lab may be completed and submitted individually or in pairs</w:t>
      </w:r>
      <w:r>
        <w:rPr>
          <w:b/>
          <w:i/>
          <w:sz w:val="22"/>
          <w:szCs w:val="15"/>
        </w:rPr>
        <w:t>. There will be a Lab 2 solution made available, and you may use this code as a starting point if you do not want to use your own Lab 2 solution.</w:t>
      </w:r>
    </w:p>
    <w:p w14:paraId="6E51FF26" w14:textId="77777777" w:rsidR="00081D88" w:rsidRDefault="00081D88" w:rsidP="00081D88">
      <w:pPr>
        <w:spacing w:before="0" w:line="240" w:lineRule="auto"/>
      </w:pPr>
    </w:p>
    <w:p w14:paraId="5AB64E1D" w14:textId="77777777" w:rsidR="00081D88" w:rsidRDefault="00081D88" w:rsidP="00081D88">
      <w:pPr>
        <w:spacing w:before="0" w:line="240" w:lineRule="auto"/>
      </w:pPr>
      <w:r>
        <w:rPr>
          <w:b/>
          <w:u w:val="single"/>
        </w:rPr>
        <w:t>Overview:</w:t>
      </w:r>
    </w:p>
    <w:p w14:paraId="1EDF8B60" w14:textId="77777777" w:rsidR="00081D88" w:rsidRDefault="009529F8" w:rsidP="00081D88">
      <w:pPr>
        <w:spacing w:before="0" w:line="240" w:lineRule="auto"/>
        <w:rPr>
          <w:sz w:val="22"/>
          <w:szCs w:val="15"/>
        </w:rPr>
      </w:pPr>
      <w:r>
        <w:rPr>
          <w:sz w:val="22"/>
          <w:szCs w:val="15"/>
        </w:rPr>
        <w:t>More fun with Clue! Last lab we created a SPA textual version of the Clue game. This lab, let’s enhance the same game with some visual features, and take advantage of advanced HTML Javascript capabilities to build a more robust game</w:t>
      </w:r>
      <w:r w:rsidR="00081D88">
        <w:rPr>
          <w:sz w:val="22"/>
          <w:szCs w:val="15"/>
        </w:rPr>
        <w:t>.</w:t>
      </w:r>
    </w:p>
    <w:p w14:paraId="00F29761" w14:textId="77777777" w:rsidR="00081D88" w:rsidRDefault="00081D88" w:rsidP="00081D88">
      <w:pPr>
        <w:spacing w:before="0" w:line="240" w:lineRule="auto"/>
        <w:rPr>
          <w:sz w:val="22"/>
          <w:szCs w:val="15"/>
        </w:rPr>
      </w:pPr>
    </w:p>
    <w:p w14:paraId="4B84E803" w14:textId="0D800469" w:rsidR="00B65BF8" w:rsidRPr="00B65BF8" w:rsidRDefault="00B65BF8" w:rsidP="00081D88">
      <w:pPr>
        <w:spacing w:before="0" w:line="240" w:lineRule="auto"/>
        <w:rPr>
          <w:i/>
          <w:sz w:val="22"/>
          <w:szCs w:val="15"/>
        </w:rPr>
      </w:pPr>
      <w:r>
        <w:rPr>
          <w:i/>
          <w:sz w:val="22"/>
          <w:szCs w:val="15"/>
        </w:rPr>
        <w:t>One important functional difference from last lab. Instead of the human user and the computer holding cards in her/his hand, all suspects, weapons, and rooms will be available visually as specified in Task 1. Gameplay will merely be the user and the computer taking turns making guesses until a player wins.</w:t>
      </w:r>
    </w:p>
    <w:p w14:paraId="7E226D95" w14:textId="77777777" w:rsidR="00A2418C" w:rsidRDefault="00A2418C" w:rsidP="00081D88">
      <w:pPr>
        <w:spacing w:before="0" w:line="240" w:lineRule="auto"/>
        <w:rPr>
          <w:sz w:val="22"/>
          <w:szCs w:val="15"/>
        </w:rPr>
      </w:pPr>
    </w:p>
    <w:p w14:paraId="09D2F760" w14:textId="77777777" w:rsidR="00081D88" w:rsidRPr="00116D52" w:rsidRDefault="00A2418C" w:rsidP="00081D88">
      <w:pPr>
        <w:spacing w:before="0" w:line="240" w:lineRule="auto"/>
        <w:rPr>
          <w:u w:val="single"/>
        </w:rPr>
      </w:pPr>
      <w:r w:rsidRPr="00116D52">
        <w:rPr>
          <w:b/>
          <w:u w:val="single"/>
        </w:rPr>
        <w:t>Task</w:t>
      </w:r>
      <w:r w:rsidR="009529F8" w:rsidRPr="00116D52">
        <w:rPr>
          <w:b/>
          <w:u w:val="single"/>
        </w:rPr>
        <w:t xml:space="preserve"> 1</w:t>
      </w:r>
      <w:r w:rsidR="00081D88" w:rsidRPr="00116D52">
        <w:rPr>
          <w:b/>
          <w:u w:val="single"/>
        </w:rPr>
        <w:t xml:space="preserve">: </w:t>
      </w:r>
      <w:r w:rsidR="009529F8" w:rsidRPr="00116D52">
        <w:rPr>
          <w:b/>
          <w:u w:val="single"/>
        </w:rPr>
        <w:t>Create a visual version of the Clue game</w:t>
      </w:r>
    </w:p>
    <w:p w14:paraId="7D68D64B" w14:textId="06DEDE23" w:rsidR="009529F8" w:rsidRDefault="009529F8" w:rsidP="00081D88">
      <w:pPr>
        <w:spacing w:before="0" w:line="240" w:lineRule="auto"/>
        <w:rPr>
          <w:sz w:val="22"/>
        </w:rPr>
      </w:pPr>
      <w:r>
        <w:rPr>
          <w:sz w:val="22"/>
        </w:rPr>
        <w:t xml:space="preserve">For this task you will port the Clue game, specifically Functional Requirements #2 </w:t>
      </w:r>
      <w:r w:rsidR="00B65BF8">
        <w:rPr>
          <w:sz w:val="22"/>
        </w:rPr>
        <w:t>and #4 thru</w:t>
      </w:r>
      <w:r>
        <w:rPr>
          <w:sz w:val="22"/>
        </w:rPr>
        <w:t xml:space="preserve"> #6, to a visual version using and HTML5 canvas and/or Drag and Drop.</w:t>
      </w:r>
      <w:r w:rsidR="00B65BF8">
        <w:rPr>
          <w:sz w:val="22"/>
        </w:rPr>
        <w:t xml:space="preserve"> Requirement #3 is superseded by the statement in italics above.</w:t>
      </w:r>
      <w:r>
        <w:rPr>
          <w:sz w:val="22"/>
        </w:rPr>
        <w:t xml:space="preserve"> For this version, instead of using text and UI widgets to display the state of the game and accept user interaction, you will use HTML5 features and images to achieve gameplay. Specifically:</w:t>
      </w:r>
    </w:p>
    <w:p w14:paraId="39F1F2D5" w14:textId="77777777" w:rsidR="00116D52" w:rsidRDefault="00116D52" w:rsidP="009529F8">
      <w:pPr>
        <w:pStyle w:val="ListParagraph"/>
        <w:numPr>
          <w:ilvl w:val="0"/>
          <w:numId w:val="10"/>
        </w:numPr>
        <w:spacing w:before="0" w:line="240" w:lineRule="auto"/>
        <w:rPr>
          <w:sz w:val="22"/>
        </w:rPr>
      </w:pPr>
      <w:r>
        <w:rPr>
          <w:sz w:val="22"/>
        </w:rPr>
        <w:t>Req #1 from Lab2 becomes visual:</w:t>
      </w:r>
    </w:p>
    <w:p w14:paraId="11FDAB53" w14:textId="77777777" w:rsidR="00116D52" w:rsidRPr="00116D52" w:rsidRDefault="009529F8" w:rsidP="00894D57">
      <w:pPr>
        <w:pStyle w:val="ListParagraph"/>
        <w:numPr>
          <w:ilvl w:val="1"/>
          <w:numId w:val="10"/>
        </w:numPr>
        <w:spacing w:before="0" w:line="240" w:lineRule="auto"/>
        <w:ind w:left="1080"/>
        <w:rPr>
          <w:sz w:val="22"/>
        </w:rPr>
      </w:pPr>
      <w:r w:rsidRPr="009529F8">
        <w:rPr>
          <w:sz w:val="22"/>
        </w:rPr>
        <w:t>A game board should be displayed on the screen. A game board image is</w:t>
      </w:r>
      <w:r>
        <w:rPr>
          <w:sz w:val="22"/>
        </w:rPr>
        <w:t xml:space="preserve"> given to you. It should be 1024x1024</w:t>
      </w:r>
      <w:r w:rsidRPr="009529F8">
        <w:rPr>
          <w:sz w:val="22"/>
        </w:rPr>
        <w:t xml:space="preserve"> pixels</w:t>
      </w:r>
      <w:r>
        <w:rPr>
          <w:sz w:val="22"/>
        </w:rPr>
        <w:t>.</w:t>
      </w:r>
      <w:r w:rsidR="00116D52">
        <w:rPr>
          <w:sz w:val="22"/>
        </w:rPr>
        <w:t xml:space="preserve"> This is new, but I have given you an image.</w:t>
      </w:r>
    </w:p>
    <w:p w14:paraId="4BA24FBD" w14:textId="77777777" w:rsidR="009529F8" w:rsidRDefault="009529F8" w:rsidP="00894D57">
      <w:pPr>
        <w:pStyle w:val="ListParagraph"/>
        <w:numPr>
          <w:ilvl w:val="1"/>
          <w:numId w:val="10"/>
        </w:numPr>
        <w:spacing w:before="0" w:line="240" w:lineRule="auto"/>
        <w:ind w:left="1080"/>
        <w:rPr>
          <w:sz w:val="22"/>
        </w:rPr>
      </w:pPr>
      <w:r>
        <w:rPr>
          <w:sz w:val="22"/>
        </w:rPr>
        <w:t xml:space="preserve">ALL </w:t>
      </w:r>
      <w:r w:rsidRPr="009529F8">
        <w:rPr>
          <w:sz w:val="22"/>
        </w:rPr>
        <w:t xml:space="preserve">Suspects should be displayed visually </w:t>
      </w:r>
      <w:r>
        <w:rPr>
          <w:sz w:val="22"/>
        </w:rPr>
        <w:t>at the TOP of the board</w:t>
      </w:r>
      <w:r w:rsidR="00116D52">
        <w:rPr>
          <w:sz w:val="22"/>
        </w:rPr>
        <w:t>.</w:t>
      </w:r>
    </w:p>
    <w:p w14:paraId="40AD1D26" w14:textId="5E1910F2" w:rsidR="009529F8" w:rsidRPr="00B65BF8" w:rsidRDefault="009529F8" w:rsidP="00894D57">
      <w:pPr>
        <w:pStyle w:val="ListParagraph"/>
        <w:numPr>
          <w:ilvl w:val="1"/>
          <w:numId w:val="10"/>
        </w:numPr>
        <w:spacing w:before="0" w:line="240" w:lineRule="auto"/>
        <w:ind w:left="1080"/>
        <w:rPr>
          <w:sz w:val="22"/>
        </w:rPr>
      </w:pPr>
      <w:r>
        <w:rPr>
          <w:sz w:val="22"/>
        </w:rPr>
        <w:t xml:space="preserve">ALL Weapons should be displayed visually to the </w:t>
      </w:r>
      <w:r w:rsidR="00B65BF8">
        <w:rPr>
          <w:sz w:val="22"/>
        </w:rPr>
        <w:t>BOTTOM</w:t>
      </w:r>
      <w:r>
        <w:rPr>
          <w:sz w:val="22"/>
        </w:rPr>
        <w:t xml:space="preserve"> of the board</w:t>
      </w:r>
      <w:r w:rsidR="00116D52">
        <w:rPr>
          <w:sz w:val="22"/>
        </w:rPr>
        <w:t>.</w:t>
      </w:r>
    </w:p>
    <w:p w14:paraId="4C44243A" w14:textId="44A89784" w:rsidR="009529F8" w:rsidRDefault="00B65BF8" w:rsidP="00081D88">
      <w:pPr>
        <w:pStyle w:val="ListParagraph"/>
        <w:numPr>
          <w:ilvl w:val="0"/>
          <w:numId w:val="10"/>
        </w:numPr>
        <w:spacing w:before="0" w:line="240" w:lineRule="auto"/>
        <w:rPr>
          <w:sz w:val="22"/>
        </w:rPr>
      </w:pPr>
      <w:r>
        <w:rPr>
          <w:sz w:val="22"/>
        </w:rPr>
        <w:t>The functional requirement</w:t>
      </w:r>
      <w:r w:rsidR="009529F8">
        <w:rPr>
          <w:sz w:val="22"/>
        </w:rPr>
        <w:t xml:space="preserve"> #2 from Lab2 stays the same, as does the logic of #5</w:t>
      </w:r>
      <w:r w:rsidR="00116D52">
        <w:rPr>
          <w:sz w:val="22"/>
        </w:rPr>
        <w:t xml:space="preserve"> (however the UI elements change as described next)</w:t>
      </w:r>
      <w:r w:rsidR="009529F8">
        <w:rPr>
          <w:sz w:val="22"/>
        </w:rPr>
        <w:t xml:space="preserve">. These DOM elements should be rendered </w:t>
      </w:r>
      <w:r>
        <w:rPr>
          <w:sz w:val="22"/>
        </w:rPr>
        <w:t xml:space="preserve">below </w:t>
      </w:r>
      <w:r w:rsidR="009529F8">
        <w:rPr>
          <w:sz w:val="22"/>
        </w:rPr>
        <w:t>the game board</w:t>
      </w:r>
      <w:r>
        <w:rPr>
          <w:sz w:val="22"/>
        </w:rPr>
        <w:t xml:space="preserve"> area</w:t>
      </w:r>
      <w:r w:rsidR="009529F8">
        <w:rPr>
          <w:sz w:val="22"/>
        </w:rPr>
        <w:t>.</w:t>
      </w:r>
    </w:p>
    <w:p w14:paraId="6D2EB4B6" w14:textId="586EB647" w:rsidR="009529F8" w:rsidRDefault="009529F8" w:rsidP="00081D88">
      <w:pPr>
        <w:pStyle w:val="ListParagraph"/>
        <w:numPr>
          <w:ilvl w:val="0"/>
          <w:numId w:val="10"/>
        </w:numPr>
        <w:spacing w:before="0" w:line="240" w:lineRule="auto"/>
        <w:rPr>
          <w:sz w:val="22"/>
        </w:rPr>
      </w:pPr>
      <w:r>
        <w:rPr>
          <w:sz w:val="22"/>
        </w:rPr>
        <w:t>The Lab2 requirements #4 should now be accompl</w:t>
      </w:r>
      <w:r w:rsidR="00116D52">
        <w:rPr>
          <w:sz w:val="22"/>
        </w:rPr>
        <w:t>ished by dragging and dropping one</w:t>
      </w:r>
      <w:r>
        <w:rPr>
          <w:sz w:val="22"/>
        </w:rPr>
        <w:t xml:space="preserve"> Suspect and</w:t>
      </w:r>
      <w:r w:rsidR="00116D52">
        <w:rPr>
          <w:sz w:val="22"/>
        </w:rPr>
        <w:t xml:space="preserve"> one Weapon into one Room.</w:t>
      </w:r>
    </w:p>
    <w:p w14:paraId="33D79CAF" w14:textId="63E5600A" w:rsidR="00116D52" w:rsidRDefault="00116D52" w:rsidP="00894D57">
      <w:pPr>
        <w:pStyle w:val="ListParagraph"/>
        <w:numPr>
          <w:ilvl w:val="1"/>
          <w:numId w:val="10"/>
        </w:numPr>
        <w:spacing w:before="0" w:line="240" w:lineRule="auto"/>
        <w:ind w:left="1080"/>
        <w:rPr>
          <w:sz w:val="22"/>
        </w:rPr>
      </w:pPr>
      <w:r>
        <w:rPr>
          <w:sz w:val="22"/>
        </w:rPr>
        <w:t>The human makes a guess by drag and drop, then clicking a submit button which should be able to determine what guess was made.</w:t>
      </w:r>
      <w:r w:rsidR="00B65BF8">
        <w:rPr>
          <w:sz w:val="22"/>
        </w:rPr>
        <w:t xml:space="preserve"> You should textually indicate the guess in the bottom area.</w:t>
      </w:r>
    </w:p>
    <w:p w14:paraId="71A2B512" w14:textId="77777777" w:rsidR="00116D52" w:rsidRDefault="00116D52" w:rsidP="00894D57">
      <w:pPr>
        <w:pStyle w:val="ListParagraph"/>
        <w:numPr>
          <w:ilvl w:val="1"/>
          <w:numId w:val="10"/>
        </w:numPr>
        <w:spacing w:before="0" w:line="240" w:lineRule="auto"/>
        <w:ind w:left="1080"/>
        <w:rPr>
          <w:sz w:val="22"/>
        </w:rPr>
      </w:pPr>
      <w:r>
        <w:rPr>
          <w:sz w:val="22"/>
        </w:rPr>
        <w:t>The computer makes its own guess, but this guess should be shown visually on the board game.</w:t>
      </w:r>
    </w:p>
    <w:p w14:paraId="71A23F17" w14:textId="4DED4BEB" w:rsidR="00B65BF8" w:rsidRDefault="00B65BF8" w:rsidP="00894D57">
      <w:pPr>
        <w:pStyle w:val="ListParagraph"/>
        <w:numPr>
          <w:ilvl w:val="1"/>
          <w:numId w:val="10"/>
        </w:numPr>
        <w:spacing w:before="0" w:line="240" w:lineRule="auto"/>
        <w:ind w:left="1080"/>
        <w:rPr>
          <w:sz w:val="22"/>
        </w:rPr>
      </w:pPr>
      <w:r>
        <w:rPr>
          <w:sz w:val="22"/>
        </w:rPr>
        <w:t>Your UI logic should detect if the suspect and weapon</w:t>
      </w:r>
      <w:r w:rsidR="00894D57">
        <w:rPr>
          <w:sz w:val="22"/>
        </w:rPr>
        <w:t xml:space="preserve"> and not in the same room, inform the end user this is an invalid guess, and restart the guess process.</w:t>
      </w:r>
    </w:p>
    <w:p w14:paraId="4E52577F" w14:textId="47F3715D" w:rsidR="00894D57" w:rsidRPr="009529F8" w:rsidRDefault="00894D57" w:rsidP="00894D57">
      <w:pPr>
        <w:pStyle w:val="ListParagraph"/>
        <w:numPr>
          <w:ilvl w:val="1"/>
          <w:numId w:val="10"/>
        </w:numPr>
        <w:spacing w:before="0" w:line="240" w:lineRule="auto"/>
        <w:ind w:left="1080"/>
        <w:rPr>
          <w:sz w:val="22"/>
        </w:rPr>
      </w:pPr>
      <w:r>
        <w:rPr>
          <w:sz w:val="22"/>
        </w:rPr>
        <w:t>Once a guess is made, a message at the bottom should dynamically indicate whether the guess is correct or not, and if not displays one of the ways it is wrong. Note this logic will have to change from your Lab 2.</w:t>
      </w:r>
    </w:p>
    <w:p w14:paraId="0A096908" w14:textId="77777777" w:rsidR="009529F8" w:rsidRDefault="009529F8" w:rsidP="00081D88">
      <w:pPr>
        <w:spacing w:before="0" w:line="240" w:lineRule="auto"/>
        <w:rPr>
          <w:sz w:val="22"/>
        </w:rPr>
      </w:pPr>
    </w:p>
    <w:p w14:paraId="06E40C46" w14:textId="743B6837" w:rsidR="00030E7A" w:rsidRDefault="00894D57" w:rsidP="00081D88">
      <w:pPr>
        <w:spacing w:before="0" w:line="240" w:lineRule="auto"/>
        <w:rPr>
          <w:sz w:val="22"/>
        </w:rPr>
      </w:pPr>
      <w:r>
        <w:rPr>
          <w:sz w:val="22"/>
        </w:rPr>
        <w:t>One very important constraint</w:t>
      </w:r>
      <w:r w:rsidR="00030E7A">
        <w:rPr>
          <w:sz w:val="22"/>
        </w:rPr>
        <w:t xml:space="preserve"> has been lifted – you will use the classic Clue game pieces, meaning you do in fact know who the suspects, </w:t>
      </w:r>
      <w:r w:rsidR="001F3732">
        <w:rPr>
          <w:sz w:val="22"/>
        </w:rPr>
        <w:t xml:space="preserve">weapons, and rooms are. </w:t>
      </w:r>
      <w:r w:rsidR="00030E7A">
        <w:rPr>
          <w:sz w:val="22"/>
        </w:rPr>
        <w:t>I have given you all the media on Blackboard. So, there will be no global arrays at the top of the Javascript as with Lab 2.</w:t>
      </w:r>
    </w:p>
    <w:p w14:paraId="24D12779" w14:textId="77777777" w:rsidR="00030E7A" w:rsidRDefault="00030E7A" w:rsidP="00081D88">
      <w:pPr>
        <w:spacing w:before="0" w:line="240" w:lineRule="auto"/>
        <w:rPr>
          <w:sz w:val="22"/>
        </w:rPr>
      </w:pPr>
    </w:p>
    <w:p w14:paraId="260F0431" w14:textId="326B6D0E" w:rsidR="00116D52" w:rsidRDefault="00116D52" w:rsidP="00081D88">
      <w:pPr>
        <w:spacing w:before="0" w:line="240" w:lineRule="auto"/>
        <w:rPr>
          <w:sz w:val="22"/>
        </w:rPr>
      </w:pPr>
      <w:r>
        <w:rPr>
          <w:sz w:val="22"/>
        </w:rPr>
        <w:t>At the end of the lab specification is a mock-up of what the board may look like. The trick here is to decide if you are going to implement Drag and Drop using DOM manipulation as shown in the 2 examples from Chapter 6 of the Modern Web book examples (see your javascript3 examples), or if you are going to use an HTML5 Canvas with Drag and Drop. This is a little different as you have to do some of the geometry work yourself. Yes I am fine with yo</w:t>
      </w:r>
      <w:r w:rsidR="00894D57">
        <w:rPr>
          <w:sz w:val="22"/>
        </w:rPr>
        <w:t>u looking up examples of how the canvas</w:t>
      </w:r>
      <w:r>
        <w:rPr>
          <w:sz w:val="22"/>
        </w:rPr>
        <w:t xml:space="preserve"> way is done, but always attribute someone else’s code. And NO, you cannot use a 3</w:t>
      </w:r>
      <w:r w:rsidRPr="00116D52">
        <w:rPr>
          <w:sz w:val="22"/>
          <w:vertAlign w:val="superscript"/>
        </w:rPr>
        <w:t>rd</w:t>
      </w:r>
      <w:r>
        <w:rPr>
          <w:sz w:val="22"/>
        </w:rPr>
        <w:t xml:space="preserve"> party library like Kinetic for Canvas-based Drag and Drop.</w:t>
      </w:r>
    </w:p>
    <w:p w14:paraId="29208CB1" w14:textId="77777777" w:rsidR="00116D52" w:rsidRDefault="00116D52" w:rsidP="00081D88">
      <w:pPr>
        <w:spacing w:before="0" w:line="240" w:lineRule="auto"/>
        <w:rPr>
          <w:sz w:val="22"/>
        </w:rPr>
      </w:pPr>
    </w:p>
    <w:p w14:paraId="60C22150" w14:textId="77777777" w:rsidR="00116D52" w:rsidRPr="00116D52" w:rsidRDefault="00116D52" w:rsidP="00116D52">
      <w:pPr>
        <w:spacing w:before="0" w:line="240" w:lineRule="auto"/>
        <w:rPr>
          <w:u w:val="single"/>
        </w:rPr>
      </w:pPr>
      <w:r w:rsidRPr="00116D52">
        <w:rPr>
          <w:b/>
          <w:u w:val="single"/>
        </w:rPr>
        <w:lastRenderedPageBreak/>
        <w:t>Task</w:t>
      </w:r>
      <w:r>
        <w:rPr>
          <w:b/>
          <w:u w:val="single"/>
        </w:rPr>
        <w:t xml:space="preserve"> 2</w:t>
      </w:r>
      <w:r w:rsidRPr="00116D52">
        <w:rPr>
          <w:b/>
          <w:u w:val="single"/>
        </w:rPr>
        <w:t xml:space="preserve">: </w:t>
      </w:r>
      <w:r>
        <w:rPr>
          <w:b/>
          <w:u w:val="single"/>
        </w:rPr>
        <w:t>Save state using browser-based storage</w:t>
      </w:r>
    </w:p>
    <w:p w14:paraId="1284F10D" w14:textId="77777777" w:rsidR="00116D52" w:rsidRDefault="00116D52" w:rsidP="00081D88">
      <w:pPr>
        <w:spacing w:before="0" w:line="240" w:lineRule="auto"/>
        <w:rPr>
          <w:sz w:val="22"/>
        </w:rPr>
      </w:pPr>
      <w:r>
        <w:rPr>
          <w:sz w:val="22"/>
        </w:rPr>
        <w:t>This task asks you to port functional requirements #7 and #8 from Lab 2 to browser-based storage. That is, these requirements read like this in Lab 2:</w:t>
      </w:r>
    </w:p>
    <w:p w14:paraId="11204449" w14:textId="77777777" w:rsidR="00116D52" w:rsidRDefault="00116D52" w:rsidP="00081D88">
      <w:pPr>
        <w:spacing w:before="0" w:line="240" w:lineRule="auto"/>
        <w:rPr>
          <w:sz w:val="22"/>
        </w:rPr>
      </w:pPr>
    </w:p>
    <w:p w14:paraId="1DE85FB7" w14:textId="77777777" w:rsidR="00081D88" w:rsidRDefault="00081D88" w:rsidP="00116D52">
      <w:pPr>
        <w:numPr>
          <w:ilvl w:val="0"/>
          <w:numId w:val="12"/>
        </w:numPr>
        <w:spacing w:before="0" w:line="240" w:lineRule="auto"/>
        <w:ind w:left="360"/>
        <w:rPr>
          <w:sz w:val="22"/>
        </w:rPr>
      </w:pPr>
      <w:r>
        <w:rPr>
          <w:sz w:val="22"/>
        </w:rPr>
        <w:t>Provide a button (outside the form) named “Show History” that dynamically shows the guesses you and the Computer have made so far in the current game. When shown, the “Show History” button should become “Hide History” (you are essentially creating a toggle button).</w:t>
      </w:r>
    </w:p>
    <w:p w14:paraId="76ACB5FC" w14:textId="77777777" w:rsidR="00081D88" w:rsidRDefault="00081D88" w:rsidP="00116D52">
      <w:pPr>
        <w:numPr>
          <w:ilvl w:val="0"/>
          <w:numId w:val="12"/>
        </w:numPr>
        <w:spacing w:before="0" w:line="240" w:lineRule="auto"/>
        <w:ind w:left="360"/>
        <w:rPr>
          <w:sz w:val="22"/>
        </w:rPr>
      </w:pPr>
      <w:r>
        <w:rPr>
          <w:sz w:val="22"/>
        </w:rPr>
        <w:t>Provide a button named “Show Record” that when pressed, dynamically displays the won-loss record for the Computer, and a history of who the Computer played, the date, and the outcome.</w:t>
      </w:r>
    </w:p>
    <w:p w14:paraId="5ACE81D3" w14:textId="77777777" w:rsidR="00081D88" w:rsidRDefault="00081D88" w:rsidP="00081D88">
      <w:pPr>
        <w:spacing w:before="0" w:line="240" w:lineRule="auto"/>
        <w:rPr>
          <w:sz w:val="22"/>
        </w:rPr>
      </w:pPr>
    </w:p>
    <w:p w14:paraId="3F577077" w14:textId="77777777" w:rsidR="00116D52" w:rsidRDefault="00116D52" w:rsidP="00081D88">
      <w:pPr>
        <w:spacing w:before="0" w:line="240" w:lineRule="auto"/>
        <w:rPr>
          <w:sz w:val="22"/>
        </w:rPr>
      </w:pPr>
      <w:r>
        <w:rPr>
          <w:sz w:val="22"/>
        </w:rPr>
        <w:t>Now they should read like this:</w:t>
      </w:r>
    </w:p>
    <w:p w14:paraId="188265E4" w14:textId="77777777" w:rsidR="00116D52" w:rsidRDefault="00116D52" w:rsidP="00081D88">
      <w:pPr>
        <w:spacing w:before="0" w:line="240" w:lineRule="auto"/>
        <w:rPr>
          <w:sz w:val="22"/>
        </w:rPr>
      </w:pPr>
    </w:p>
    <w:p w14:paraId="4576A472" w14:textId="222D5C8A" w:rsidR="00030E7A" w:rsidRDefault="00030E7A" w:rsidP="00030E7A">
      <w:pPr>
        <w:numPr>
          <w:ilvl w:val="0"/>
          <w:numId w:val="14"/>
        </w:numPr>
        <w:spacing w:before="0" w:line="240" w:lineRule="auto"/>
        <w:ind w:left="360"/>
        <w:rPr>
          <w:sz w:val="22"/>
        </w:rPr>
      </w:pPr>
      <w:r>
        <w:rPr>
          <w:sz w:val="22"/>
        </w:rPr>
        <w:t>Provide a button named “Show History” that dynamically shows the guesses you and the Computer have made so far in the current game. When shown, the “Show History” button should become “Hide History” (you are essentially creating a toggle button).</w:t>
      </w:r>
    </w:p>
    <w:p w14:paraId="738F862C" w14:textId="77777777" w:rsidR="00030E7A" w:rsidRDefault="00030E7A" w:rsidP="00030E7A">
      <w:pPr>
        <w:numPr>
          <w:ilvl w:val="0"/>
          <w:numId w:val="14"/>
        </w:numPr>
        <w:spacing w:before="0" w:line="240" w:lineRule="auto"/>
        <w:ind w:left="360"/>
        <w:rPr>
          <w:sz w:val="22"/>
        </w:rPr>
      </w:pPr>
      <w:r>
        <w:rPr>
          <w:sz w:val="22"/>
        </w:rPr>
        <w:t>Provide a button named “Show Record” that when pressed, dynamically displays the won-loss record for the Computer, and a history of who the Computer played, the date, and the outcome.</w:t>
      </w:r>
    </w:p>
    <w:p w14:paraId="5D8B9B71" w14:textId="77777777" w:rsidR="00116D52" w:rsidRDefault="00116D52" w:rsidP="00081D88">
      <w:pPr>
        <w:spacing w:before="0" w:line="240" w:lineRule="auto"/>
        <w:rPr>
          <w:sz w:val="22"/>
        </w:rPr>
      </w:pPr>
    </w:p>
    <w:p w14:paraId="4143E42A" w14:textId="3F0BA973" w:rsidR="00030E7A" w:rsidRDefault="00030E7A" w:rsidP="00081D88">
      <w:pPr>
        <w:spacing w:before="0" w:line="240" w:lineRule="auto"/>
        <w:rPr>
          <w:sz w:val="22"/>
        </w:rPr>
      </w:pPr>
      <w:r>
        <w:rPr>
          <w:sz w:val="22"/>
        </w:rPr>
        <w:t>The constraint is that you have to use Session or Local storage and not IndexedDB, Cookies, or SQLite for these requirements.</w:t>
      </w:r>
    </w:p>
    <w:p w14:paraId="6494E46A" w14:textId="77777777" w:rsidR="00030E7A" w:rsidRDefault="00030E7A" w:rsidP="00081D88">
      <w:pPr>
        <w:spacing w:before="0" w:line="240" w:lineRule="auto"/>
        <w:rPr>
          <w:sz w:val="22"/>
        </w:rPr>
      </w:pPr>
    </w:p>
    <w:p w14:paraId="3D706CAE" w14:textId="6A219154" w:rsidR="00030E7A" w:rsidRDefault="00030E7A" w:rsidP="00081D88">
      <w:pPr>
        <w:spacing w:before="0" w:line="240" w:lineRule="auto"/>
        <w:rPr>
          <w:sz w:val="22"/>
        </w:rPr>
      </w:pPr>
      <w:r>
        <w:rPr>
          <w:sz w:val="22"/>
        </w:rPr>
        <w:t>Second, you should modify functional requirement #2 from Lab 2 (the sequence where you ask for the user’s name) and instead remember the user’s name if s/he has played it before in this browser (even if the browser was closed between plays). You may NOT implement this using Session or Local storage. Functionally, if the user has played the game before you go straight to the welcome message. However, you should also provide the capability to switch user names.</w:t>
      </w:r>
    </w:p>
    <w:p w14:paraId="4FD7200E" w14:textId="77777777" w:rsidR="00116D52" w:rsidRDefault="00116D52" w:rsidP="00081D88">
      <w:pPr>
        <w:spacing w:before="0" w:line="240" w:lineRule="auto"/>
        <w:rPr>
          <w:sz w:val="22"/>
        </w:rPr>
      </w:pPr>
    </w:p>
    <w:p w14:paraId="007DF510" w14:textId="2B3A7B4D" w:rsidR="00030E7A" w:rsidRDefault="00030E7A" w:rsidP="00081D88">
      <w:pPr>
        <w:spacing w:before="0" w:line="240" w:lineRule="auto"/>
        <w:rPr>
          <w:sz w:val="22"/>
        </w:rPr>
      </w:pPr>
      <w:r w:rsidRPr="00116D52">
        <w:rPr>
          <w:b/>
          <w:u w:val="single"/>
        </w:rPr>
        <w:t>Task</w:t>
      </w:r>
      <w:r>
        <w:rPr>
          <w:b/>
          <w:u w:val="single"/>
        </w:rPr>
        <w:t xml:space="preserve"> 3</w:t>
      </w:r>
      <w:r w:rsidRPr="00116D52">
        <w:rPr>
          <w:b/>
          <w:u w:val="single"/>
        </w:rPr>
        <w:t xml:space="preserve">: </w:t>
      </w:r>
      <w:r>
        <w:rPr>
          <w:b/>
          <w:u w:val="single"/>
        </w:rPr>
        <w:t>Detect and control page loading based on events</w:t>
      </w:r>
    </w:p>
    <w:p w14:paraId="0D70B8FA" w14:textId="08C21C22" w:rsidR="00ED308F" w:rsidRDefault="00894D57" w:rsidP="00FF28FA">
      <w:pPr>
        <w:spacing w:before="0" w:line="240" w:lineRule="auto"/>
        <w:rPr>
          <w:sz w:val="22"/>
        </w:rPr>
      </w:pPr>
      <w:r>
        <w:rPr>
          <w:sz w:val="22"/>
        </w:rPr>
        <w:t xml:space="preserve">Now that you have the game set, let’s </w:t>
      </w:r>
      <w:r w:rsidR="009B3B30">
        <w:rPr>
          <w:sz w:val="22"/>
        </w:rPr>
        <w:t>assum</w:t>
      </w:r>
      <w:r w:rsidR="00FF28FA">
        <w:rPr>
          <w:sz w:val="22"/>
        </w:rPr>
        <w:t>e</w:t>
      </w:r>
      <w:r w:rsidRPr="00894D57">
        <w:rPr>
          <w:sz w:val="22"/>
        </w:rPr>
        <w:t xml:space="preserve"> your game will load image resources for the weapons and suspects from a remote server. Assume the base URL is </w:t>
      </w:r>
      <w:hyperlink r:id="rId8" w:history="1">
        <w:r w:rsidR="00273144" w:rsidRPr="002C130B">
          <w:rPr>
            <w:rStyle w:val="Hyperlink"/>
            <w:sz w:val="22"/>
          </w:rPr>
          <w:t>http://dcs.asu.edu/faculty/KevinGary/ser421/clue/</w:t>
        </w:r>
      </w:hyperlink>
      <w:r w:rsidR="00273144">
        <w:rPr>
          <w:sz w:val="22"/>
        </w:rPr>
        <w:t xml:space="preserve">; </w:t>
      </w:r>
      <w:r w:rsidRPr="00894D57">
        <w:rPr>
          <w:sz w:val="22"/>
        </w:rPr>
        <w:t xml:space="preserve">so for example, to get the image for Mrs. White, you would use URL </w:t>
      </w:r>
      <w:hyperlink r:id="rId9" w:history="1">
        <w:r w:rsidR="00FF28FA" w:rsidRPr="009E7F2A">
          <w:rPr>
            <w:rStyle w:val="Hyperlink"/>
            <w:sz w:val="22"/>
          </w:rPr>
          <w:t>http://dcs.asu.edu/faculty/KevinGary/ser421/clue/MrsWhite.jpg</w:t>
        </w:r>
      </w:hyperlink>
      <w:r w:rsidRPr="00894D57">
        <w:rPr>
          <w:sz w:val="22"/>
        </w:rPr>
        <w:t>.</w:t>
      </w:r>
    </w:p>
    <w:p w14:paraId="3C5BBEEC" w14:textId="77777777" w:rsidR="00FF28FA" w:rsidRDefault="00FF28FA" w:rsidP="00FF28FA">
      <w:pPr>
        <w:spacing w:before="0" w:line="240" w:lineRule="auto"/>
        <w:rPr>
          <w:sz w:val="22"/>
        </w:rPr>
      </w:pPr>
    </w:p>
    <w:p w14:paraId="26B83F00" w14:textId="0C91685E" w:rsidR="00FF28FA" w:rsidRPr="00894D57" w:rsidRDefault="00FF28FA" w:rsidP="00FF28FA">
      <w:pPr>
        <w:spacing w:before="0" w:line="240" w:lineRule="auto"/>
        <w:rPr>
          <w:sz w:val="22"/>
        </w:rPr>
      </w:pPr>
      <w:r>
        <w:rPr>
          <w:sz w:val="22"/>
        </w:rPr>
        <w:t>Modify your code to ensure that drag-and-drop behavior cannot happen until all of the visual resources for the game have completely loaded and rendered. Other behavior that happens before gameplay, such as requirement #2, should happen at the earliest point possible during game load. You should assume that I will introduce artificial delays in the loading of remote images</w:t>
      </w:r>
      <w:r w:rsidR="00750CAB">
        <w:rPr>
          <w:sz w:val="22"/>
        </w:rPr>
        <w:t xml:space="preserve"> into your code for testing (see the tricks from the javascript3 sample code) </w:t>
      </w:r>
      <w:r>
        <w:rPr>
          <w:sz w:val="22"/>
        </w:rPr>
        <w:t>.</w:t>
      </w:r>
    </w:p>
    <w:p w14:paraId="7D98F5F6" w14:textId="77777777" w:rsidR="00030E7A" w:rsidRDefault="00030E7A" w:rsidP="00081D88">
      <w:pPr>
        <w:spacing w:before="0" w:line="240" w:lineRule="auto"/>
        <w:rPr>
          <w:sz w:val="22"/>
        </w:rPr>
      </w:pPr>
    </w:p>
    <w:p w14:paraId="0D1FC933" w14:textId="17766626" w:rsidR="00030E7A" w:rsidRDefault="00030E7A" w:rsidP="00081D88">
      <w:pPr>
        <w:spacing w:before="0" w:line="240" w:lineRule="auto"/>
        <w:rPr>
          <w:sz w:val="22"/>
        </w:rPr>
      </w:pPr>
      <w:r>
        <w:rPr>
          <w:b/>
          <w:sz w:val="22"/>
          <w:u w:val="single"/>
        </w:rPr>
        <w:t>Overall Assumptions</w:t>
      </w:r>
    </w:p>
    <w:p w14:paraId="34397142" w14:textId="48A84688" w:rsidR="00030E7A" w:rsidRPr="00030E7A" w:rsidRDefault="00030E7A" w:rsidP="00030E7A">
      <w:pPr>
        <w:pStyle w:val="ListParagraph"/>
        <w:numPr>
          <w:ilvl w:val="0"/>
          <w:numId w:val="15"/>
        </w:numPr>
        <w:spacing w:before="0" w:line="240" w:lineRule="auto"/>
        <w:ind w:left="360"/>
        <w:rPr>
          <w:sz w:val="22"/>
        </w:rPr>
      </w:pPr>
      <w:r w:rsidRPr="00030E7A">
        <w:rPr>
          <w:sz w:val="22"/>
        </w:rPr>
        <w:t>Again, you will use only the classic Clue pieces as represented in the media I have given you, not 3 global arrays.</w:t>
      </w:r>
    </w:p>
    <w:p w14:paraId="43537C0C" w14:textId="77777777" w:rsidR="00030E7A" w:rsidRDefault="00030E7A" w:rsidP="00030E7A">
      <w:pPr>
        <w:pStyle w:val="ListParagraph"/>
        <w:numPr>
          <w:ilvl w:val="0"/>
          <w:numId w:val="15"/>
        </w:numPr>
        <w:spacing w:before="0" w:line="240" w:lineRule="auto"/>
        <w:ind w:left="360"/>
        <w:rPr>
          <w:sz w:val="22"/>
        </w:rPr>
      </w:pPr>
      <w:r>
        <w:rPr>
          <w:sz w:val="22"/>
        </w:rPr>
        <w:t>NFRs 1 and 2 from Lab2 remain, that is:</w:t>
      </w:r>
    </w:p>
    <w:p w14:paraId="31EEC9D1" w14:textId="77777777" w:rsidR="00030E7A" w:rsidRDefault="00081D88" w:rsidP="00030E7A">
      <w:pPr>
        <w:pStyle w:val="ListParagraph"/>
        <w:numPr>
          <w:ilvl w:val="1"/>
          <w:numId w:val="15"/>
        </w:numPr>
        <w:spacing w:before="0" w:line="240" w:lineRule="auto"/>
        <w:ind w:left="1080"/>
        <w:rPr>
          <w:sz w:val="22"/>
        </w:rPr>
      </w:pPr>
      <w:r w:rsidRPr="00030E7A">
        <w:rPr>
          <w:sz w:val="22"/>
        </w:rPr>
        <w:t>Do not load a new file using something like window.location.href assignment. The application is to be a SPA.</w:t>
      </w:r>
    </w:p>
    <w:p w14:paraId="32A3FF99" w14:textId="30C12288" w:rsidR="00081D88" w:rsidRDefault="00081D88" w:rsidP="00030E7A">
      <w:pPr>
        <w:pStyle w:val="ListParagraph"/>
        <w:numPr>
          <w:ilvl w:val="1"/>
          <w:numId w:val="15"/>
        </w:numPr>
        <w:spacing w:before="0" w:line="240" w:lineRule="auto"/>
        <w:ind w:left="1080"/>
        <w:rPr>
          <w:sz w:val="22"/>
        </w:rPr>
      </w:pPr>
      <w:r w:rsidRPr="00030E7A">
        <w:rPr>
          <w:sz w:val="22"/>
        </w:rPr>
        <w:t>Do not use alerts. “Dynamic display” in the functional requirements means you are to dynamically manipulate the DOM to substitute new content as needed.</w:t>
      </w:r>
    </w:p>
    <w:p w14:paraId="7C567972" w14:textId="26F4C8FB" w:rsidR="00030E7A" w:rsidRDefault="00030E7A" w:rsidP="00030E7A">
      <w:pPr>
        <w:pStyle w:val="ListParagraph"/>
        <w:numPr>
          <w:ilvl w:val="0"/>
          <w:numId w:val="15"/>
        </w:numPr>
        <w:spacing w:before="0" w:line="240" w:lineRule="auto"/>
        <w:ind w:left="360"/>
        <w:rPr>
          <w:sz w:val="22"/>
        </w:rPr>
      </w:pPr>
      <w:r>
        <w:rPr>
          <w:sz w:val="22"/>
        </w:rPr>
        <w:t>NFRs #3 and #4 from Lab 2 no longer apply, they have been superceded above.</w:t>
      </w:r>
    </w:p>
    <w:p w14:paraId="1C7DF38A" w14:textId="77777777" w:rsidR="00030E7A" w:rsidRPr="00030E7A" w:rsidRDefault="00030E7A" w:rsidP="00030E7A">
      <w:pPr>
        <w:spacing w:before="0" w:line="240" w:lineRule="auto"/>
        <w:rPr>
          <w:sz w:val="22"/>
        </w:rPr>
      </w:pPr>
    </w:p>
    <w:p w14:paraId="561E15CB" w14:textId="77777777" w:rsidR="00081D88" w:rsidRPr="00274B40" w:rsidRDefault="00081D88" w:rsidP="00081D88">
      <w:pPr>
        <w:spacing w:before="0" w:line="240" w:lineRule="auto"/>
        <w:rPr>
          <w:sz w:val="22"/>
        </w:rPr>
      </w:pPr>
      <w:r>
        <w:rPr>
          <w:sz w:val="22"/>
        </w:rPr>
        <w:t>Grading hints – I suggest you decompose the functional requirements and complete in increments. I will award partial credit, so you are welcome to submit 2 files, one representing your latest working version and one your latest non-working version. I view requirements 1-4 as straightforward, 5 and 6 a little more complex, and 7 and 8 as related.</w:t>
      </w:r>
    </w:p>
    <w:p w14:paraId="5B36E1F0" w14:textId="77777777" w:rsidR="00081D88" w:rsidRPr="009B4E31" w:rsidRDefault="00081D88" w:rsidP="00081D88">
      <w:pPr>
        <w:spacing w:before="0" w:line="240" w:lineRule="auto"/>
        <w:rPr>
          <w:sz w:val="22"/>
        </w:rPr>
      </w:pPr>
    </w:p>
    <w:p w14:paraId="6386A22E" w14:textId="77777777" w:rsidR="00081D88" w:rsidRDefault="00081D88" w:rsidP="00081D88">
      <w:pPr>
        <w:spacing w:line="240" w:lineRule="auto"/>
      </w:pPr>
      <w:r>
        <w:rPr>
          <w:b/>
          <w:u w:val="single"/>
        </w:rPr>
        <w:t>Submission:</w:t>
      </w:r>
    </w:p>
    <w:p w14:paraId="198E64E8" w14:textId="2714EBF9" w:rsidR="0067505E" w:rsidRDefault="00081D88">
      <w:pPr>
        <w:spacing w:before="0" w:line="240" w:lineRule="auto"/>
        <w:rPr>
          <w:sz w:val="22"/>
        </w:rPr>
      </w:pPr>
      <w:r w:rsidRPr="00133B02">
        <w:rPr>
          <w:sz w:val="22"/>
        </w:rPr>
        <w:t xml:space="preserve">You are to implement your solution </w:t>
      </w:r>
      <w:r w:rsidRPr="00133B02">
        <w:rPr>
          <w:b/>
          <w:sz w:val="22"/>
          <w:u w:val="single"/>
        </w:rPr>
        <w:t>by yourself</w:t>
      </w:r>
      <w:r w:rsidR="001F3732">
        <w:rPr>
          <w:b/>
          <w:sz w:val="22"/>
          <w:u w:val="single"/>
        </w:rPr>
        <w:t xml:space="preserve"> or with a single partner</w:t>
      </w:r>
      <w:r w:rsidRPr="00133B02">
        <w:rPr>
          <w:sz w:val="22"/>
        </w:rPr>
        <w:t>!</w:t>
      </w:r>
      <w:r w:rsidR="001F3732">
        <w:rPr>
          <w:sz w:val="22"/>
        </w:rPr>
        <w:t xml:space="preserve"> If you partner please name your zipfile submission &lt;asurite1&gt;_&lt;asurite2&gt;_lab3.zip, if it is just you use &lt;azurite&gt;_lab3.zip. The zipfile you submit should be self-contained; that is we should be able to unzip it in an empty directoy, and load a file name lab3.html into our browser and have it work. As before you may submit unlimited number of times, so I suggest getting the application to work one task (one requirement) at a time, submit, and then go back and complete more functionality. We will always grade your last submitted attempt. </w:t>
      </w:r>
      <w:r w:rsidRPr="00133B02">
        <w:rPr>
          <w:sz w:val="22"/>
        </w:rPr>
        <w:t xml:space="preserve">You may add a README.txt in the </w:t>
      </w:r>
      <w:r>
        <w:rPr>
          <w:sz w:val="22"/>
        </w:rPr>
        <w:t>zipfile</w:t>
      </w:r>
      <w:r w:rsidRPr="00133B02">
        <w:rPr>
          <w:sz w:val="22"/>
        </w:rPr>
        <w:t xml:space="preserve"> </w:t>
      </w:r>
      <w:r>
        <w:rPr>
          <w:sz w:val="22"/>
        </w:rPr>
        <w:t>if there is</w:t>
      </w:r>
      <w:r w:rsidRPr="00133B02">
        <w:rPr>
          <w:sz w:val="22"/>
        </w:rPr>
        <w:t xml:space="preserve"> anything you want us to take into consideration. There will be no extensions for this lab!</w:t>
      </w:r>
      <w:r w:rsidR="0067505E">
        <w:rPr>
          <w:sz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49"/>
        <w:gridCol w:w="1536"/>
        <w:gridCol w:w="1502"/>
        <w:gridCol w:w="1616"/>
        <w:gridCol w:w="1536"/>
        <w:gridCol w:w="1576"/>
      </w:tblGrid>
      <w:tr w:rsidR="0067505E" w14:paraId="4EFADFEA" w14:textId="77777777" w:rsidTr="00B65BF8">
        <w:tc>
          <w:tcPr>
            <w:tcW w:w="1549" w:type="dxa"/>
          </w:tcPr>
          <w:p w14:paraId="6F5F5172" w14:textId="1E04F86A" w:rsidR="0067505E" w:rsidRDefault="0067505E" w:rsidP="00081D88">
            <w:pPr>
              <w:spacing w:line="240" w:lineRule="auto"/>
              <w:rPr>
                <w:sz w:val="22"/>
              </w:rPr>
            </w:pPr>
            <w:r>
              <w:rPr>
                <w:noProof/>
                <w:sz w:val="22"/>
              </w:rPr>
              <w:drawing>
                <wp:inline distT="0" distB="0" distL="0" distR="0" wp14:anchorId="0F3C9516" wp14:editId="77E80BC2">
                  <wp:extent cx="846704" cy="1405528"/>
                  <wp:effectExtent l="0" t="0" r="0" b="0"/>
                  <wp:docPr id="7" name="Picture 6" descr="Macintosh HD:Users:kevinagary:work:asu:classes:ser421:fall2015:labs:lab3:ColMust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vinagary:work:asu:classes:ser421:fall2015:labs:lab3:ColMust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6704" cy="1405528"/>
                          </a:xfrm>
                          <a:prstGeom prst="rect">
                            <a:avLst/>
                          </a:prstGeom>
                          <a:noFill/>
                          <a:ln>
                            <a:noFill/>
                          </a:ln>
                        </pic:spPr>
                      </pic:pic>
                    </a:graphicData>
                  </a:graphic>
                </wp:inline>
              </w:drawing>
            </w:r>
          </w:p>
        </w:tc>
        <w:tc>
          <w:tcPr>
            <w:tcW w:w="1536" w:type="dxa"/>
          </w:tcPr>
          <w:p w14:paraId="36C47C79" w14:textId="54BFDE11" w:rsidR="0067505E" w:rsidRDefault="0067505E" w:rsidP="00081D88">
            <w:pPr>
              <w:spacing w:line="240" w:lineRule="auto"/>
              <w:rPr>
                <w:sz w:val="22"/>
              </w:rPr>
            </w:pPr>
            <w:r>
              <w:rPr>
                <w:noProof/>
                <w:sz w:val="22"/>
              </w:rPr>
              <w:drawing>
                <wp:inline distT="0" distB="0" distL="0" distR="0" wp14:anchorId="621D755F" wp14:editId="2B29B5CD">
                  <wp:extent cx="837122" cy="1405528"/>
                  <wp:effectExtent l="0" t="0" r="1270" b="0"/>
                  <wp:docPr id="8" name="Picture 7" descr="Macintosh HD:Users:kevinagary:work:asu:classes:ser421:fall2015:labs:lab3:ProfPl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vinagary:work:asu:classes:ser421:fall2015:labs:lab3:ProfPl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7122" cy="1405528"/>
                          </a:xfrm>
                          <a:prstGeom prst="rect">
                            <a:avLst/>
                          </a:prstGeom>
                          <a:noFill/>
                          <a:ln>
                            <a:noFill/>
                          </a:ln>
                        </pic:spPr>
                      </pic:pic>
                    </a:graphicData>
                  </a:graphic>
                </wp:inline>
              </w:drawing>
            </w:r>
          </w:p>
        </w:tc>
        <w:tc>
          <w:tcPr>
            <w:tcW w:w="1502" w:type="dxa"/>
          </w:tcPr>
          <w:p w14:paraId="2AE803C0" w14:textId="410C3FCD" w:rsidR="0067505E" w:rsidRDefault="0067505E" w:rsidP="00081D88">
            <w:pPr>
              <w:spacing w:line="240" w:lineRule="auto"/>
              <w:rPr>
                <w:sz w:val="22"/>
              </w:rPr>
            </w:pPr>
            <w:r>
              <w:rPr>
                <w:noProof/>
                <w:sz w:val="22"/>
              </w:rPr>
              <w:drawing>
                <wp:inline distT="0" distB="0" distL="0" distR="0" wp14:anchorId="2AC817EF" wp14:editId="10742755">
                  <wp:extent cx="817167" cy="1405528"/>
                  <wp:effectExtent l="0" t="0" r="0" b="0"/>
                  <wp:docPr id="9" name="Picture 8" descr="Macintosh HD:Users:kevinagary:work:asu:classes:ser421:fall2015:labs:lab3:Mr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vinagary:work:asu:classes:ser421:fall2015:labs:lab3:MrGre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7167" cy="1405528"/>
                          </a:xfrm>
                          <a:prstGeom prst="rect">
                            <a:avLst/>
                          </a:prstGeom>
                          <a:noFill/>
                          <a:ln>
                            <a:noFill/>
                          </a:ln>
                        </pic:spPr>
                      </pic:pic>
                    </a:graphicData>
                  </a:graphic>
                </wp:inline>
              </w:drawing>
            </w:r>
          </w:p>
        </w:tc>
        <w:tc>
          <w:tcPr>
            <w:tcW w:w="1616" w:type="dxa"/>
          </w:tcPr>
          <w:p w14:paraId="21E4B5C4" w14:textId="04D64BC5" w:rsidR="0067505E" w:rsidRDefault="0067505E" w:rsidP="00081D88">
            <w:pPr>
              <w:spacing w:line="240" w:lineRule="auto"/>
              <w:rPr>
                <w:sz w:val="22"/>
              </w:rPr>
            </w:pPr>
            <w:r>
              <w:rPr>
                <w:noProof/>
                <w:sz w:val="22"/>
              </w:rPr>
              <w:drawing>
                <wp:inline distT="0" distB="0" distL="0" distR="0" wp14:anchorId="7EFE6357" wp14:editId="6C472461">
                  <wp:extent cx="888450" cy="1405528"/>
                  <wp:effectExtent l="0" t="0" r="635" b="0"/>
                  <wp:docPr id="10" name="Picture 9" descr="Macintosh HD:Users:kevinagary:work:asu:classes:ser421:fall2015:labs:lab3:MissScar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kevinagary:work:asu:classes:ser421:fall2015:labs:lab3:MissScarl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8450" cy="1405528"/>
                          </a:xfrm>
                          <a:prstGeom prst="rect">
                            <a:avLst/>
                          </a:prstGeom>
                          <a:noFill/>
                          <a:ln>
                            <a:noFill/>
                          </a:ln>
                        </pic:spPr>
                      </pic:pic>
                    </a:graphicData>
                  </a:graphic>
                </wp:inline>
              </w:drawing>
            </w:r>
          </w:p>
        </w:tc>
        <w:tc>
          <w:tcPr>
            <w:tcW w:w="1536" w:type="dxa"/>
          </w:tcPr>
          <w:p w14:paraId="5E1DF1F3" w14:textId="02D41EC1" w:rsidR="0067505E" w:rsidRDefault="0067505E" w:rsidP="00081D88">
            <w:pPr>
              <w:spacing w:line="240" w:lineRule="auto"/>
              <w:rPr>
                <w:sz w:val="22"/>
              </w:rPr>
            </w:pPr>
            <w:r>
              <w:rPr>
                <w:noProof/>
                <w:sz w:val="22"/>
              </w:rPr>
              <w:drawing>
                <wp:inline distT="0" distB="0" distL="0" distR="0" wp14:anchorId="6FDB2A1C" wp14:editId="1E1D1C16">
                  <wp:extent cx="831673" cy="1405528"/>
                  <wp:effectExtent l="0" t="0" r="6985" b="0"/>
                  <wp:docPr id="11" name="Picture 10" descr="Macintosh HD:Users:kevinagary:work:asu:classes:ser421:fall2015:labs:lab3:MrsPeac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kevinagary:work:asu:classes:ser421:fall2015:labs:lab3:MrsPeacoc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1673" cy="1405528"/>
                          </a:xfrm>
                          <a:prstGeom prst="rect">
                            <a:avLst/>
                          </a:prstGeom>
                          <a:noFill/>
                          <a:ln>
                            <a:noFill/>
                          </a:ln>
                        </pic:spPr>
                      </pic:pic>
                    </a:graphicData>
                  </a:graphic>
                </wp:inline>
              </w:drawing>
            </w:r>
          </w:p>
        </w:tc>
        <w:tc>
          <w:tcPr>
            <w:tcW w:w="1576" w:type="dxa"/>
          </w:tcPr>
          <w:p w14:paraId="3DD7D7A3" w14:textId="6D3670AA" w:rsidR="0067505E" w:rsidRDefault="0067505E" w:rsidP="00B65BF8">
            <w:pPr>
              <w:spacing w:line="240" w:lineRule="auto"/>
              <w:ind w:right="-950"/>
              <w:rPr>
                <w:sz w:val="22"/>
              </w:rPr>
            </w:pPr>
            <w:r>
              <w:rPr>
                <w:noProof/>
                <w:sz w:val="22"/>
              </w:rPr>
              <w:drawing>
                <wp:inline distT="0" distB="0" distL="0" distR="0" wp14:anchorId="59578959" wp14:editId="1E213660">
                  <wp:extent cx="862023" cy="1405528"/>
                  <wp:effectExtent l="0" t="0" r="1905" b="0"/>
                  <wp:docPr id="12" name="Picture 11" descr="Macintosh HD:Users:kevinagary:work:asu:classes:ser421:fall2015:labs:lab3:Mrs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kevinagary:work:asu:classes:ser421:fall2015:labs:lab3:MrsWhi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023" cy="1405528"/>
                          </a:xfrm>
                          <a:prstGeom prst="rect">
                            <a:avLst/>
                          </a:prstGeom>
                          <a:noFill/>
                          <a:ln>
                            <a:noFill/>
                          </a:ln>
                        </pic:spPr>
                      </pic:pic>
                    </a:graphicData>
                  </a:graphic>
                </wp:inline>
              </w:drawing>
            </w:r>
          </w:p>
        </w:tc>
      </w:tr>
      <w:tr w:rsidR="0067505E" w14:paraId="6494197D" w14:textId="77777777" w:rsidTr="00B65BF8">
        <w:trPr>
          <w:trHeight w:val="253"/>
        </w:trPr>
        <w:tc>
          <w:tcPr>
            <w:tcW w:w="9315" w:type="dxa"/>
            <w:gridSpan w:val="6"/>
            <w:vMerge w:val="restart"/>
          </w:tcPr>
          <w:p w14:paraId="35289D8E" w14:textId="3D7E1D9D" w:rsidR="0067505E" w:rsidRDefault="0067505E" w:rsidP="00081D88">
            <w:pPr>
              <w:spacing w:line="240" w:lineRule="auto"/>
              <w:rPr>
                <w:sz w:val="22"/>
              </w:rPr>
            </w:pPr>
            <w:r>
              <w:rPr>
                <w:noProof/>
                <w:sz w:val="22"/>
              </w:rPr>
              <w:drawing>
                <wp:inline distT="0" distB="0" distL="0" distR="0" wp14:anchorId="16279648" wp14:editId="3D2E668D">
                  <wp:extent cx="5744484" cy="5751407"/>
                  <wp:effectExtent l="0" t="0" r="0" b="0"/>
                  <wp:docPr id="13" name="Picture 12" descr="Macintosh HD:Users:kevinagary:work:asu:classes:ser421:fall2015:labs:lab3: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vinagary:work:asu:classes:ser421:fall2015:labs:lab3: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4958" cy="5751882"/>
                          </a:xfrm>
                          <a:prstGeom prst="rect">
                            <a:avLst/>
                          </a:prstGeom>
                          <a:noFill/>
                          <a:ln>
                            <a:noFill/>
                          </a:ln>
                        </pic:spPr>
                      </pic:pic>
                    </a:graphicData>
                  </a:graphic>
                </wp:inline>
              </w:drawing>
            </w:r>
          </w:p>
        </w:tc>
      </w:tr>
      <w:tr w:rsidR="0067505E" w14:paraId="2843934B" w14:textId="77777777" w:rsidTr="00B65BF8">
        <w:trPr>
          <w:trHeight w:val="373"/>
        </w:trPr>
        <w:tc>
          <w:tcPr>
            <w:tcW w:w="9315" w:type="dxa"/>
            <w:gridSpan w:val="6"/>
            <w:vMerge/>
          </w:tcPr>
          <w:p w14:paraId="49ECEE4F" w14:textId="77777777" w:rsidR="0067505E" w:rsidRDefault="0067505E" w:rsidP="00081D88">
            <w:pPr>
              <w:spacing w:line="240" w:lineRule="auto"/>
              <w:rPr>
                <w:sz w:val="22"/>
              </w:rPr>
            </w:pPr>
          </w:p>
        </w:tc>
      </w:tr>
      <w:tr w:rsidR="0067505E" w14:paraId="415A8545" w14:textId="77777777" w:rsidTr="00B65BF8">
        <w:trPr>
          <w:trHeight w:val="373"/>
        </w:trPr>
        <w:tc>
          <w:tcPr>
            <w:tcW w:w="9315" w:type="dxa"/>
            <w:gridSpan w:val="6"/>
            <w:vMerge/>
          </w:tcPr>
          <w:p w14:paraId="542DBF87" w14:textId="77777777" w:rsidR="0067505E" w:rsidRDefault="0067505E" w:rsidP="00081D88">
            <w:pPr>
              <w:spacing w:line="240" w:lineRule="auto"/>
              <w:rPr>
                <w:sz w:val="22"/>
              </w:rPr>
            </w:pPr>
          </w:p>
        </w:tc>
      </w:tr>
      <w:tr w:rsidR="0067505E" w14:paraId="45882084" w14:textId="77777777" w:rsidTr="00B65BF8">
        <w:trPr>
          <w:trHeight w:val="373"/>
        </w:trPr>
        <w:tc>
          <w:tcPr>
            <w:tcW w:w="9315" w:type="dxa"/>
            <w:gridSpan w:val="6"/>
            <w:vMerge/>
          </w:tcPr>
          <w:p w14:paraId="5A070ACC" w14:textId="77777777" w:rsidR="0067505E" w:rsidRDefault="0067505E" w:rsidP="00081D88">
            <w:pPr>
              <w:spacing w:line="240" w:lineRule="auto"/>
              <w:rPr>
                <w:sz w:val="22"/>
              </w:rPr>
            </w:pPr>
          </w:p>
        </w:tc>
      </w:tr>
      <w:tr w:rsidR="0067505E" w14:paraId="44059B7A" w14:textId="77777777" w:rsidTr="00B65BF8">
        <w:trPr>
          <w:trHeight w:val="373"/>
        </w:trPr>
        <w:tc>
          <w:tcPr>
            <w:tcW w:w="9315" w:type="dxa"/>
            <w:gridSpan w:val="6"/>
            <w:vMerge/>
          </w:tcPr>
          <w:p w14:paraId="369F664E" w14:textId="77777777" w:rsidR="0067505E" w:rsidRDefault="0067505E" w:rsidP="00081D88">
            <w:pPr>
              <w:spacing w:line="240" w:lineRule="auto"/>
              <w:rPr>
                <w:sz w:val="22"/>
              </w:rPr>
            </w:pPr>
          </w:p>
        </w:tc>
      </w:tr>
      <w:tr w:rsidR="0067505E" w14:paraId="044525E5" w14:textId="77777777" w:rsidTr="00B65BF8">
        <w:trPr>
          <w:trHeight w:val="373"/>
        </w:trPr>
        <w:tc>
          <w:tcPr>
            <w:tcW w:w="9315" w:type="dxa"/>
            <w:gridSpan w:val="6"/>
            <w:vMerge/>
          </w:tcPr>
          <w:p w14:paraId="174C831E" w14:textId="77777777" w:rsidR="0067505E" w:rsidRDefault="0067505E" w:rsidP="00081D88">
            <w:pPr>
              <w:spacing w:line="240" w:lineRule="auto"/>
              <w:rPr>
                <w:sz w:val="22"/>
              </w:rPr>
            </w:pPr>
          </w:p>
        </w:tc>
      </w:tr>
      <w:tr w:rsidR="0067505E" w14:paraId="5026D4D9" w14:textId="77777777" w:rsidTr="00B65BF8">
        <w:tc>
          <w:tcPr>
            <w:tcW w:w="1549" w:type="dxa"/>
          </w:tcPr>
          <w:p w14:paraId="757F8909" w14:textId="2889F91A" w:rsidR="0067505E" w:rsidRDefault="0067505E" w:rsidP="00081D88">
            <w:pPr>
              <w:spacing w:line="240" w:lineRule="auto"/>
              <w:rPr>
                <w:sz w:val="22"/>
              </w:rPr>
            </w:pPr>
            <w:r w:rsidRPr="0067505E">
              <w:rPr>
                <w:noProof/>
                <w:sz w:val="22"/>
              </w:rPr>
              <w:drawing>
                <wp:inline distT="0" distB="0" distL="0" distR="0" wp14:anchorId="50261EC7" wp14:editId="6177AB4E">
                  <wp:extent cx="634090" cy="11794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e.jpg"/>
                          <pic:cNvPicPr/>
                        </pic:nvPicPr>
                        <pic:blipFill>
                          <a:blip r:embed="rId17">
                            <a:extLst>
                              <a:ext uri="{28A0092B-C50C-407E-A947-70E740481C1C}">
                                <a14:useLocalDpi xmlns:a14="http://schemas.microsoft.com/office/drawing/2010/main" val="0"/>
                              </a:ext>
                            </a:extLst>
                          </a:blip>
                          <a:stretch>
                            <a:fillRect/>
                          </a:stretch>
                        </pic:blipFill>
                        <pic:spPr>
                          <a:xfrm>
                            <a:off x="0" y="0"/>
                            <a:ext cx="634467" cy="1180109"/>
                          </a:xfrm>
                          <a:prstGeom prst="rect">
                            <a:avLst/>
                          </a:prstGeom>
                        </pic:spPr>
                      </pic:pic>
                    </a:graphicData>
                  </a:graphic>
                </wp:inline>
              </w:drawing>
            </w:r>
          </w:p>
        </w:tc>
        <w:tc>
          <w:tcPr>
            <w:tcW w:w="1536" w:type="dxa"/>
          </w:tcPr>
          <w:p w14:paraId="38B90A18" w14:textId="081A786A" w:rsidR="0067505E" w:rsidRDefault="0067505E" w:rsidP="00081D88">
            <w:pPr>
              <w:spacing w:line="240" w:lineRule="auto"/>
              <w:rPr>
                <w:sz w:val="22"/>
              </w:rPr>
            </w:pPr>
            <w:r w:rsidRPr="0067505E">
              <w:rPr>
                <w:noProof/>
                <w:sz w:val="22"/>
              </w:rPr>
              <w:drawing>
                <wp:inline distT="0" distB="0" distL="0" distR="0" wp14:anchorId="7A8A29C9" wp14:editId="2D0F1E17">
                  <wp:extent cx="669502" cy="1143842"/>
                  <wp:effectExtent l="0" t="0" r="0" b="0"/>
                  <wp:docPr id="2" name="Picture 1" descr="Macintosh HD:Users:kevinagary:work:asu:classes:ser421:fall2015:labs:lab3:lead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vinagary:work:asu:classes:ser421:fall2015:labs:lab3:leadpip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931" cy="1144575"/>
                          </a:xfrm>
                          <a:prstGeom prst="rect">
                            <a:avLst/>
                          </a:prstGeom>
                          <a:noFill/>
                          <a:ln>
                            <a:noFill/>
                          </a:ln>
                        </pic:spPr>
                      </pic:pic>
                    </a:graphicData>
                  </a:graphic>
                </wp:inline>
              </w:drawing>
            </w:r>
          </w:p>
        </w:tc>
        <w:tc>
          <w:tcPr>
            <w:tcW w:w="1502" w:type="dxa"/>
          </w:tcPr>
          <w:p w14:paraId="2DC4FCE2" w14:textId="42E11430" w:rsidR="0067505E" w:rsidRDefault="0067505E" w:rsidP="00081D88">
            <w:pPr>
              <w:spacing w:line="240" w:lineRule="auto"/>
              <w:rPr>
                <w:sz w:val="22"/>
              </w:rPr>
            </w:pPr>
            <w:r w:rsidRPr="0067505E">
              <w:rPr>
                <w:noProof/>
                <w:sz w:val="22"/>
              </w:rPr>
              <w:drawing>
                <wp:inline distT="0" distB="0" distL="0" distR="0" wp14:anchorId="4FD03CD8" wp14:editId="02BB0848">
                  <wp:extent cx="609372" cy="1175173"/>
                  <wp:effectExtent l="0" t="0" r="635" b="0"/>
                  <wp:docPr id="3" name="Picture 2" descr="Macintosh HD:Users:kevinagary:work:asu:classes:ser421:fall2015:labs:lab3:revol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vinagary:work:asu:classes:ser421:fall2015:labs:lab3:revolv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83" cy="1175773"/>
                          </a:xfrm>
                          <a:prstGeom prst="rect">
                            <a:avLst/>
                          </a:prstGeom>
                          <a:noFill/>
                          <a:ln>
                            <a:noFill/>
                          </a:ln>
                        </pic:spPr>
                      </pic:pic>
                    </a:graphicData>
                  </a:graphic>
                </wp:inline>
              </w:drawing>
            </w:r>
          </w:p>
        </w:tc>
        <w:tc>
          <w:tcPr>
            <w:tcW w:w="1616" w:type="dxa"/>
          </w:tcPr>
          <w:p w14:paraId="79262C7C" w14:textId="6E8E7ED5" w:rsidR="0067505E" w:rsidRDefault="0067505E" w:rsidP="00081D88">
            <w:pPr>
              <w:spacing w:line="240" w:lineRule="auto"/>
              <w:rPr>
                <w:sz w:val="22"/>
              </w:rPr>
            </w:pPr>
            <w:r w:rsidRPr="0067505E">
              <w:rPr>
                <w:noProof/>
                <w:sz w:val="22"/>
              </w:rPr>
              <w:drawing>
                <wp:inline distT="0" distB="0" distL="0" distR="0" wp14:anchorId="6BA497BB" wp14:editId="6B70CD7B">
                  <wp:extent cx="644768" cy="1166707"/>
                  <wp:effectExtent l="0" t="0" r="0" b="1905"/>
                  <wp:docPr id="4" name="Picture 3" descr="Macintosh HD:Users:kevinagary:work:asu:classes:ser421:fall2015:labs:lab3:r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vinagary:work:asu:classes:ser421:fall2015:labs:lab3:rop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357" cy="1169582"/>
                          </a:xfrm>
                          <a:prstGeom prst="rect">
                            <a:avLst/>
                          </a:prstGeom>
                          <a:noFill/>
                          <a:ln>
                            <a:noFill/>
                          </a:ln>
                        </pic:spPr>
                      </pic:pic>
                    </a:graphicData>
                  </a:graphic>
                </wp:inline>
              </w:drawing>
            </w:r>
          </w:p>
        </w:tc>
        <w:tc>
          <w:tcPr>
            <w:tcW w:w="1536" w:type="dxa"/>
          </w:tcPr>
          <w:p w14:paraId="48858EB4" w14:textId="2BC3DAD2" w:rsidR="0067505E" w:rsidRDefault="0067505E" w:rsidP="00081D88">
            <w:pPr>
              <w:spacing w:line="240" w:lineRule="auto"/>
              <w:rPr>
                <w:sz w:val="22"/>
              </w:rPr>
            </w:pPr>
            <w:r w:rsidRPr="0067505E">
              <w:rPr>
                <w:noProof/>
                <w:sz w:val="22"/>
              </w:rPr>
              <w:drawing>
                <wp:inline distT="0" distB="0" distL="0" distR="0" wp14:anchorId="13AE85EE" wp14:editId="45745DEB">
                  <wp:extent cx="686435" cy="1172775"/>
                  <wp:effectExtent l="0" t="0" r="0" b="0"/>
                  <wp:docPr id="5" name="Picture 4" descr="Macintosh HD:Users:kevinagary:work:asu:classes:ser421:fall2015:labs:lab3:candl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vinagary:work:asu:classes:ser421:fall2015:labs:lab3:candlestic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253" cy="1174172"/>
                          </a:xfrm>
                          <a:prstGeom prst="rect">
                            <a:avLst/>
                          </a:prstGeom>
                          <a:noFill/>
                          <a:ln>
                            <a:noFill/>
                          </a:ln>
                        </pic:spPr>
                      </pic:pic>
                    </a:graphicData>
                  </a:graphic>
                </wp:inline>
              </w:drawing>
            </w:r>
          </w:p>
        </w:tc>
        <w:tc>
          <w:tcPr>
            <w:tcW w:w="1576" w:type="dxa"/>
          </w:tcPr>
          <w:p w14:paraId="46C05A65" w14:textId="4539772F" w:rsidR="0067505E" w:rsidRDefault="0067505E" w:rsidP="00081D88">
            <w:pPr>
              <w:spacing w:line="240" w:lineRule="auto"/>
              <w:rPr>
                <w:sz w:val="22"/>
              </w:rPr>
            </w:pPr>
            <w:r w:rsidRPr="0067505E">
              <w:rPr>
                <w:noProof/>
                <w:sz w:val="22"/>
              </w:rPr>
              <w:drawing>
                <wp:inline distT="0" distB="0" distL="0" distR="0" wp14:anchorId="489E30FF" wp14:editId="4FF38E5F">
                  <wp:extent cx="682884" cy="1166707"/>
                  <wp:effectExtent l="0" t="0" r="3175" b="1905"/>
                  <wp:docPr id="6" name="Picture 5" descr="Macintosh HD:Users:kevinagary:work:asu:classes:ser421:fall2015:labs:lab3:wr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vinagary:work:asu:classes:ser421:fall2015:labs:lab3:wrenc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408" cy="1169311"/>
                          </a:xfrm>
                          <a:prstGeom prst="rect">
                            <a:avLst/>
                          </a:prstGeom>
                          <a:noFill/>
                          <a:ln>
                            <a:noFill/>
                          </a:ln>
                        </pic:spPr>
                      </pic:pic>
                    </a:graphicData>
                  </a:graphic>
                </wp:inline>
              </w:drawing>
            </w:r>
          </w:p>
        </w:tc>
      </w:tr>
    </w:tbl>
    <w:p w14:paraId="56DA5ECF" w14:textId="392F2FA5" w:rsidR="0067505E" w:rsidRPr="00133B02" w:rsidRDefault="00750CAB" w:rsidP="00081D88">
      <w:pPr>
        <w:spacing w:line="240" w:lineRule="auto"/>
        <w:rPr>
          <w:sz w:val="22"/>
        </w:rPr>
      </w:pPr>
      <w:r>
        <w:rPr>
          <w:rFonts w:ascii="Courier New" w:hAnsi="Courier New" w:cs="Courier New"/>
          <w:sz w:val="22"/>
        </w:rPr>
        <w:t>THE REST OF THE DOM-RELATED TEXT APPEARS UNDERNEATH THE GAMEPLAY BOARD AREA ABOVE</w:t>
      </w:r>
    </w:p>
    <w:sectPr w:rsidR="0067505E" w:rsidRPr="00133B02" w:rsidSect="00081D88">
      <w:headerReference w:type="even" r:id="rId23"/>
      <w:footerReference w:type="first" r:id="rId24"/>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4FC23" w14:textId="77777777" w:rsidR="00FF28FA" w:rsidRDefault="00FF28FA">
      <w:r>
        <w:separator/>
      </w:r>
    </w:p>
    <w:p w14:paraId="3FA9AD52" w14:textId="77777777" w:rsidR="00FF28FA" w:rsidRDefault="00FF28FA"/>
    <w:p w14:paraId="6B6AFE20" w14:textId="77777777" w:rsidR="00FF28FA" w:rsidRDefault="00FF28FA"/>
    <w:p w14:paraId="02A3FB94" w14:textId="77777777" w:rsidR="00FF28FA" w:rsidRDefault="00FF28FA"/>
  </w:endnote>
  <w:endnote w:type="continuationSeparator" w:id="0">
    <w:p w14:paraId="0B50F68C" w14:textId="77777777" w:rsidR="00FF28FA" w:rsidRDefault="00FF28FA">
      <w:r>
        <w:continuationSeparator/>
      </w:r>
    </w:p>
    <w:p w14:paraId="3C0F134E" w14:textId="77777777" w:rsidR="00FF28FA" w:rsidRDefault="00FF28FA"/>
    <w:p w14:paraId="296464E3" w14:textId="77777777" w:rsidR="00FF28FA" w:rsidRDefault="00FF28FA"/>
    <w:p w14:paraId="0B7F323C" w14:textId="77777777" w:rsidR="00FF28FA" w:rsidRDefault="00FF2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Narrow">
    <w:altName w:val="Arial Narro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91B5" w14:textId="77777777" w:rsidR="00FF28FA" w:rsidRPr="00BE3456" w:rsidRDefault="00FF28FA"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7FF5" w14:textId="77777777" w:rsidR="00FF28FA" w:rsidRDefault="00FF28FA">
      <w:r>
        <w:separator/>
      </w:r>
    </w:p>
    <w:p w14:paraId="41B8C048" w14:textId="77777777" w:rsidR="00FF28FA" w:rsidRDefault="00FF28FA"/>
    <w:p w14:paraId="67B561AC" w14:textId="77777777" w:rsidR="00FF28FA" w:rsidRDefault="00FF28FA"/>
    <w:p w14:paraId="3470E352" w14:textId="77777777" w:rsidR="00FF28FA" w:rsidRDefault="00FF28FA"/>
  </w:footnote>
  <w:footnote w:type="continuationSeparator" w:id="0">
    <w:p w14:paraId="0BC6B14C" w14:textId="77777777" w:rsidR="00FF28FA" w:rsidRDefault="00FF28FA">
      <w:r>
        <w:continuationSeparator/>
      </w:r>
    </w:p>
    <w:p w14:paraId="608C7671" w14:textId="77777777" w:rsidR="00FF28FA" w:rsidRDefault="00FF28FA"/>
    <w:p w14:paraId="07A8B1FC" w14:textId="77777777" w:rsidR="00FF28FA" w:rsidRDefault="00FF28FA"/>
    <w:p w14:paraId="6DC0B75B" w14:textId="77777777" w:rsidR="00FF28FA" w:rsidRDefault="00FF28F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23839" w14:textId="77777777" w:rsidR="00FF28FA" w:rsidRDefault="00FF28FA"/>
  <w:p w14:paraId="09F3D6ED" w14:textId="77777777" w:rsidR="00FF28FA" w:rsidRDefault="00FF28FA"/>
  <w:p w14:paraId="6A88EB02" w14:textId="77777777" w:rsidR="00FF28FA" w:rsidRDefault="00FF28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1DC"/>
    <w:multiLevelType w:val="hybridMultilevel"/>
    <w:tmpl w:val="B9CE911C"/>
    <w:lvl w:ilvl="0" w:tplc="FF52A6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A3DE4"/>
    <w:multiLevelType w:val="hybridMultilevel"/>
    <w:tmpl w:val="4E92C510"/>
    <w:lvl w:ilvl="0" w:tplc="F988690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4166D48"/>
    <w:multiLevelType w:val="hybridMultilevel"/>
    <w:tmpl w:val="5B24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020C64"/>
    <w:multiLevelType w:val="multilevel"/>
    <w:tmpl w:val="C7127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66731"/>
    <w:multiLevelType w:val="multilevel"/>
    <w:tmpl w:val="C7127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B5650C"/>
    <w:multiLevelType w:val="hybridMultilevel"/>
    <w:tmpl w:val="2CB69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A5675A"/>
    <w:multiLevelType w:val="hybridMultilevel"/>
    <w:tmpl w:val="CFE4EFA6"/>
    <w:lvl w:ilvl="0" w:tplc="F98869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3"/>
  </w:num>
  <w:num w:numId="4">
    <w:abstractNumId w:val="3"/>
  </w:num>
  <w:num w:numId="5">
    <w:abstractNumId w:val="11"/>
  </w:num>
  <w:num w:numId="6">
    <w:abstractNumId w:val="9"/>
  </w:num>
  <w:num w:numId="7">
    <w:abstractNumId w:val="4"/>
  </w:num>
  <w:num w:numId="8">
    <w:abstractNumId w:val="12"/>
  </w:num>
  <w:num w:numId="9">
    <w:abstractNumId w:val="1"/>
  </w:num>
  <w:num w:numId="10">
    <w:abstractNumId w:val="14"/>
  </w:num>
  <w:num w:numId="11">
    <w:abstractNumId w:val="8"/>
  </w:num>
  <w:num w:numId="12">
    <w:abstractNumId w:val="2"/>
  </w:num>
  <w:num w:numId="13">
    <w:abstractNumId w:val="10"/>
  </w:num>
  <w:num w:numId="14">
    <w:abstractNumId w:val="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o:colormru v:ext="edit" colors="#ddd,silver"/>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15E37"/>
    <w:rsid w:val="00030E7A"/>
    <w:rsid w:val="00081D88"/>
    <w:rsid w:val="000E393B"/>
    <w:rsid w:val="00116D52"/>
    <w:rsid w:val="00132C84"/>
    <w:rsid w:val="001F3732"/>
    <w:rsid w:val="00273144"/>
    <w:rsid w:val="003462D5"/>
    <w:rsid w:val="005F2BAC"/>
    <w:rsid w:val="0067505E"/>
    <w:rsid w:val="00750CAB"/>
    <w:rsid w:val="008064EE"/>
    <w:rsid w:val="00894D57"/>
    <w:rsid w:val="009529F8"/>
    <w:rsid w:val="009B3B30"/>
    <w:rsid w:val="00A2418C"/>
    <w:rsid w:val="00AE67B8"/>
    <w:rsid w:val="00B57A01"/>
    <w:rsid w:val="00B64913"/>
    <w:rsid w:val="00B65BF8"/>
    <w:rsid w:val="00B6632D"/>
    <w:rsid w:val="00E74EB4"/>
    <w:rsid w:val="00ED308F"/>
    <w:rsid w:val="00F64308"/>
    <w:rsid w:val="00FF28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ddd,silver"/>
    </o:shapedefaults>
    <o:shapelayout v:ext="edit">
      <o:idmap v:ext="edit" data="1"/>
    </o:shapelayout>
  </w:shapeDefaults>
  <w:decimalSymbol w:val="."/>
  <w:listSeparator w:val=","/>
  <w14:docId w14:val="37F20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paragraph" w:styleId="ListParagraph">
    <w:name w:val="List Paragraph"/>
    <w:basedOn w:val="Normal"/>
    <w:uiPriority w:val="34"/>
    <w:qFormat/>
    <w:rsid w:val="009529F8"/>
    <w:pPr>
      <w:ind w:left="720"/>
      <w:contextualSpacing/>
    </w:pPr>
  </w:style>
  <w:style w:type="table" w:styleId="TableGrid">
    <w:name w:val="Table Grid"/>
    <w:basedOn w:val="TableNormal"/>
    <w:rsid w:val="00675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paragraph" w:styleId="ListParagraph">
    <w:name w:val="List Paragraph"/>
    <w:basedOn w:val="Normal"/>
    <w:uiPriority w:val="34"/>
    <w:qFormat/>
    <w:rsid w:val="009529F8"/>
    <w:pPr>
      <w:ind w:left="720"/>
      <w:contextualSpacing/>
    </w:pPr>
  </w:style>
  <w:style w:type="table" w:styleId="TableGrid">
    <w:name w:val="Table Grid"/>
    <w:basedOn w:val="TableNormal"/>
    <w:rsid w:val="00675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cs.asu.edu/faculty/KevinGary/ser421/clue/MrsWhite.jpg" TargetMode="Externa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jp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cs.asu.edu/faculty/KevinGary/ser421/cl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74</TotalTime>
  <Pages>3</Pages>
  <Words>1244</Words>
  <Characters>7093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8321</CharactersWithSpaces>
  <SharedDoc>false</SharedDoc>
  <HLinks>
    <vt:vector size="12" baseType="variant">
      <vt:variant>
        <vt:i4>1179753</vt:i4>
      </vt:variant>
      <vt:variant>
        <vt:i4>3</vt:i4>
      </vt:variant>
      <vt:variant>
        <vt:i4>0</vt:i4>
      </vt:variant>
      <vt:variant>
        <vt:i4>5</vt:i4>
      </vt:variant>
      <vt:variant>
        <vt:lpwstr>http://www.public.asu.edu/~kgary/ser421/lab2/sample1.html</vt:lpwstr>
      </vt:variant>
      <vt:variant>
        <vt:lpwstr/>
      </vt:variant>
      <vt:variant>
        <vt:i4>2949185</vt:i4>
      </vt:variant>
      <vt:variant>
        <vt:i4>0</vt:i4>
      </vt:variant>
      <vt:variant>
        <vt:i4>0</vt:i4>
      </vt:variant>
      <vt:variant>
        <vt:i4>5</vt:i4>
      </vt:variant>
      <vt:variant>
        <vt:lpwstr>http://www.imdb.com/title/tt0088930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7</cp:revision>
  <cp:lastPrinted>2014-08-28T16:43:00Z</cp:lastPrinted>
  <dcterms:created xsi:type="dcterms:W3CDTF">2015-09-24T00:38:00Z</dcterms:created>
  <dcterms:modified xsi:type="dcterms:W3CDTF">2015-09-26T01:36:00Z</dcterms:modified>
</cp:coreProperties>
</file>